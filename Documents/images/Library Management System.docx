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62C" w:rsidRDefault="004D2229">
      <w:pPr>
        <w:pStyle w:val="Title"/>
      </w:pPr>
      <w:r>
        <w:t xml:space="preserve">Library Management System </w:t>
      </w:r>
    </w:p>
    <w:p w:rsidR="004D2229" w:rsidRDefault="004D2229" w:rsidP="003F4CAB">
      <w:pPr>
        <w:pStyle w:val="Heading1"/>
        <w:numPr>
          <w:ilvl w:val="0"/>
          <w:numId w:val="0"/>
        </w:numPr>
        <w:ind w:left="432" w:hanging="432"/>
      </w:pPr>
      <w:bookmarkStart w:id="0" w:name="_GoBack"/>
      <w:bookmarkEnd w:id="0"/>
      <w:r>
        <w:t>Glossary</w:t>
      </w:r>
    </w:p>
    <w:p w:rsidR="004D2229" w:rsidRDefault="004D2229" w:rsidP="004D2229">
      <w:pPr>
        <w:pStyle w:val="Heading2"/>
      </w:pPr>
      <w:r>
        <w:t>Book</w:t>
      </w:r>
    </w:p>
    <w:p w:rsidR="004D2229" w:rsidRPr="00F5282F" w:rsidRDefault="004D2229" w:rsidP="004D2229">
      <w:pPr>
        <w:rPr>
          <w:b/>
          <w:bCs/>
          <w:color w:val="0066FF"/>
          <w:u w:val="single"/>
        </w:rPr>
      </w:pPr>
      <w:r w:rsidRPr="00F5282F">
        <w:rPr>
          <w:b/>
          <w:bCs/>
          <w:color w:val="0066FF"/>
          <w:u w:val="single"/>
        </w:rPr>
        <w:t>Book is a kind of collection item. It has an author or editor and (…)</w:t>
      </w:r>
    </w:p>
    <w:p w:rsidR="00F5282F" w:rsidRPr="004D2229" w:rsidRDefault="00F5282F" w:rsidP="00F5282F">
      <w:pPr>
        <w:pStyle w:val="Heading2"/>
      </w:pPr>
      <w:r>
        <w:t>…</w:t>
      </w:r>
    </w:p>
    <w:p w:rsidR="004D2229" w:rsidRPr="004D2229" w:rsidRDefault="004D2229" w:rsidP="004D2229">
      <w:pPr>
        <w:pStyle w:val="Heading1"/>
        <w:numPr>
          <w:ilvl w:val="0"/>
          <w:numId w:val="0"/>
        </w:numPr>
      </w:pPr>
      <w:r>
        <w:t>Requirements</w:t>
      </w:r>
    </w:p>
    <w:p w:rsidR="001D662C" w:rsidRDefault="004D2229" w:rsidP="00F5282F">
      <w:pPr>
        <w:pStyle w:val="Heading2"/>
        <w:numPr>
          <w:ilvl w:val="1"/>
          <w:numId w:val="15"/>
        </w:numPr>
      </w:pPr>
      <w:r>
        <w:t>Requirement - Response Time for book searches</w:t>
      </w:r>
    </w:p>
    <w:p w:rsidR="001D662C" w:rsidRDefault="004D2229" w:rsidP="004D2229">
      <w:r>
        <w:t xml:space="preserve">The </w:t>
      </w:r>
      <w:r>
        <w:rPr>
          <w:b/>
          <w:bCs/>
          <w:color w:val="0066FF"/>
          <w:u w:val="single"/>
        </w:rPr>
        <w:t>system</w:t>
      </w:r>
      <w:r>
        <w:t xml:space="preserve"> shall perform all book search operations in less than 3 seconds.</w:t>
      </w:r>
    </w:p>
    <w:p w:rsidR="004D2229" w:rsidRDefault="004D2229" w:rsidP="004D2229">
      <w:pPr>
        <w:pStyle w:val="Heading2"/>
      </w:pPr>
      <w:proofErr w:type="spellStart"/>
      <w:r>
        <w:t>equirement</w:t>
      </w:r>
      <w:proofErr w:type="spellEnd"/>
      <w:r>
        <w:t xml:space="preserve"> - Validation of the book</w:t>
      </w:r>
    </w:p>
    <w:p w:rsidR="004D2229" w:rsidRDefault="004D2229" w:rsidP="004D2229">
      <w:r>
        <w:t xml:space="preserve">The system allows the </w:t>
      </w:r>
      <w:r>
        <w:rPr>
          <w:b/>
          <w:bCs/>
          <w:color w:val="0066FF"/>
          <w:u w:val="single"/>
        </w:rPr>
        <w:t>user</w:t>
      </w:r>
      <w:r>
        <w:t xml:space="preserve"> to add new </w:t>
      </w:r>
      <w:r>
        <w:rPr>
          <w:b/>
          <w:bCs/>
          <w:color w:val="3366FF"/>
          <w:u w:val="single"/>
        </w:rPr>
        <w:t>book</w:t>
      </w:r>
      <w:r>
        <w:t xml:space="preserve"> data through a special </w:t>
      </w:r>
      <w:r>
        <w:rPr>
          <w:b/>
          <w:bCs/>
          <w:color w:val="0066FF"/>
          <w:u w:val="single"/>
        </w:rPr>
        <w:t>book form</w:t>
      </w:r>
      <w:r>
        <w:t xml:space="preserve">. The system </w:t>
      </w:r>
      <w:r>
        <w:rPr>
          <w:b/>
          <w:bCs/>
          <w:color w:val="0066FF"/>
          <w:u w:val="single"/>
        </w:rPr>
        <w:t>validates book</w:t>
      </w:r>
      <w:r>
        <w:t xml:space="preserve"> before storing it.</w:t>
      </w:r>
    </w:p>
    <w:p w:rsidR="00F5282F" w:rsidRDefault="00F5282F" w:rsidP="00F5282F">
      <w:pPr>
        <w:pStyle w:val="Heading2"/>
      </w:pPr>
      <w:r>
        <w:t>…</w:t>
      </w:r>
    </w:p>
    <w:p w:rsidR="004D2229" w:rsidRDefault="004D2229" w:rsidP="004D2229"/>
    <w:sectPr w:rsidR="004D222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9B708CE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  <w:lvlOverride w:ilvl="0">
      <w:startOverride w:val="1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229"/>
    <w:rsid w:val="001D662C"/>
    <w:rsid w:val="003F4CAB"/>
    <w:rsid w:val="004D2229"/>
    <w:rsid w:val="00BC470C"/>
    <w:rsid w:val="00F5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5529DF-04BF-4C63-992C-849CDA08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4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te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Ferhat Erata</dc:creator>
  <cp:keywords/>
  <cp:lastModifiedBy>Ferhat Erata</cp:lastModifiedBy>
  <cp:revision>3</cp:revision>
  <dcterms:created xsi:type="dcterms:W3CDTF">2015-07-06T06:12:00Z</dcterms:created>
  <dcterms:modified xsi:type="dcterms:W3CDTF">2015-07-06T06:20:00Z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